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127FB8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391E8EF" w14:textId="2908BE9C" w:rsidR="00692703" w:rsidRPr="00CF1A49" w:rsidRDefault="006925F3" w:rsidP="00913946">
            <w:pPr>
              <w:pStyle w:val="Title"/>
            </w:pPr>
            <w:r>
              <w:t>claim 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mathieussika</w:t>
            </w:r>
          </w:p>
          <w:p w14:paraId="3FA1FB6E" w14:textId="4F4BF16F" w:rsidR="00692703" w:rsidRPr="00CF1A49" w:rsidRDefault="006925F3" w:rsidP="00913946">
            <w:pPr>
              <w:pStyle w:val="ContactInfo"/>
              <w:contextualSpacing w:val="0"/>
            </w:pPr>
            <w:r>
              <w:t xml:space="preserve">403 Northern </w:t>
            </w:r>
            <w:r w:rsidR="00C26818">
              <w:t>heights,</w:t>
            </w:r>
            <w:r>
              <w:t xml:space="preserve"> Broodryk st, Parow</w:t>
            </w:r>
            <w:sdt>
              <w:sdtPr>
                <w:alias w:val="Divider dot:"/>
                <w:tag w:val="Divider dot:"/>
                <w:id w:val="-1459182552"/>
                <w:placeholder>
                  <w:docPart w:val="1E4A30F68E82438CB7210DBD841BBA1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+27 </w:t>
            </w:r>
            <w:r w:rsidR="00624B7C">
              <w:t>6</w:t>
            </w:r>
            <w:r>
              <w:t>7 157 5515</w:t>
            </w:r>
          </w:p>
          <w:p w14:paraId="4437864C" w14:textId="45781ECC" w:rsidR="00692703" w:rsidRPr="00CF1A49" w:rsidRDefault="002D6DCC" w:rsidP="00913946">
            <w:pPr>
              <w:pStyle w:val="ContactInfoEmphasis"/>
              <w:contextualSpacing w:val="0"/>
            </w:pPr>
            <w:r>
              <w:t xml:space="preserve">Email: </w:t>
            </w:r>
            <w:r w:rsidR="006925F3">
              <w:t>mathieussika</w:t>
            </w:r>
            <w:r w:rsidR="00624B7C">
              <w:t>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4600BCF796B4E20B42D12A432DC2E1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Linkedin</w:t>
            </w:r>
            <w:r w:rsidR="00692703" w:rsidRPr="00CF1A49">
              <w:t xml:space="preserve"> </w:t>
            </w:r>
            <w:r w:rsidR="006925F3">
              <w:t>Claim Mathieussika</w:t>
            </w:r>
            <w:r>
              <w:t xml:space="preserve">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2CDC5C6ACC9478284E373232C0B3D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</w:tc>
      </w:tr>
      <w:tr w:rsidR="009571D8" w:rsidRPr="00CF1A49" w14:paraId="5DF03FA8" w14:textId="77777777" w:rsidTr="00692703">
        <w:tc>
          <w:tcPr>
            <w:tcW w:w="9360" w:type="dxa"/>
            <w:tcMar>
              <w:top w:w="432" w:type="dxa"/>
            </w:tcMar>
          </w:tcPr>
          <w:p w14:paraId="15EA70A6" w14:textId="47778C92" w:rsidR="001755A8" w:rsidRPr="00CF1A49" w:rsidRDefault="0088083B" w:rsidP="0088083B">
            <w:pPr>
              <w:jc w:val="both"/>
            </w:pPr>
            <w:r>
              <w:t>Microsoft Certified Azure Associate certification (DevOps) and experience with Linux and Windows operating systems. I have specific set of skills that I have obtain through projects and volunteering at IT firms for knowledge acquisition</w:t>
            </w:r>
            <w:r w:rsidR="00F662EC">
              <w:t xml:space="preserve"> which I briefly mention in the skill section.</w:t>
            </w:r>
          </w:p>
        </w:tc>
      </w:tr>
    </w:tbl>
    <w:p w14:paraId="64C70870" w14:textId="6263D9E2" w:rsidR="004E01EB" w:rsidRPr="00CF1A49" w:rsidRDefault="00FF3A0A" w:rsidP="004E01EB">
      <w:pPr>
        <w:pStyle w:val="Heading1"/>
      </w:pPr>
      <w:r>
        <w:t>certification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289354F" w14:textId="77777777" w:rsidTr="00D66A52">
        <w:tc>
          <w:tcPr>
            <w:tcW w:w="9355" w:type="dxa"/>
          </w:tcPr>
          <w:p w14:paraId="429BACEB" w14:textId="751B9A4F" w:rsidR="001D0BF1" w:rsidRPr="00CF1A49" w:rsidRDefault="00FF3A0A" w:rsidP="001D0BF1">
            <w:pPr>
              <w:pStyle w:val="Heading3"/>
              <w:contextualSpacing w:val="0"/>
              <w:outlineLvl w:val="2"/>
            </w:pPr>
            <w:r>
              <w:t>February 2020</w:t>
            </w:r>
            <w:r w:rsidR="001D0BF1" w:rsidRPr="00CF1A49">
              <w:t xml:space="preserve"> – </w:t>
            </w:r>
            <w:r w:rsidR="001B7B5F">
              <w:t>July 2021</w:t>
            </w:r>
          </w:p>
          <w:p w14:paraId="2D32D7B0" w14:textId="7C2A5BD2" w:rsidR="001E3120" w:rsidRPr="00CF1A49" w:rsidRDefault="00FF3A0A" w:rsidP="00FF3A0A">
            <w:pPr>
              <w:pStyle w:val="Heading2"/>
              <w:contextualSpacing w:val="0"/>
              <w:outlineLvl w:val="1"/>
            </w:pPr>
            <w:r>
              <w:t>QCTO FET Certificate: it systems development</w:t>
            </w:r>
            <w:r w:rsidR="001D0BF1" w:rsidRPr="00CF1A49">
              <w:t>,</w:t>
            </w:r>
          </w:p>
        </w:tc>
      </w:tr>
      <w:tr w:rsidR="00F61DF9" w:rsidRPr="00CF1A49" w14:paraId="480D3F2F" w14:textId="77777777" w:rsidTr="00F61DF9">
        <w:tc>
          <w:tcPr>
            <w:tcW w:w="9355" w:type="dxa"/>
            <w:tcMar>
              <w:top w:w="216" w:type="dxa"/>
            </w:tcMar>
          </w:tcPr>
          <w:p w14:paraId="34CEDE48" w14:textId="030357B1" w:rsidR="00F61DF9" w:rsidRPr="00CF1A49" w:rsidRDefault="003F2452" w:rsidP="00F61DF9">
            <w:pPr>
              <w:pStyle w:val="Heading3"/>
              <w:contextualSpacing w:val="0"/>
              <w:outlineLvl w:val="2"/>
            </w:pPr>
            <w:r>
              <w:t>march</w:t>
            </w:r>
            <w:r w:rsidR="00F61DF9" w:rsidRPr="00CF1A49">
              <w:t xml:space="preserve"> </w:t>
            </w:r>
            <w:r>
              <w:t>2021</w:t>
            </w:r>
          </w:p>
          <w:p w14:paraId="7F324E0A" w14:textId="07955C4A" w:rsidR="00F61DF9" w:rsidRPr="00CF1A49" w:rsidRDefault="00135CE0" w:rsidP="00F61DF9">
            <w:pPr>
              <w:pStyle w:val="Heading2"/>
              <w:contextualSpacing w:val="0"/>
              <w:outlineLvl w:val="1"/>
            </w:pPr>
            <w:r>
              <w:t>Microsoft azure solution developer certificate az-204</w:t>
            </w:r>
            <w:r w:rsidR="00F61DF9" w:rsidRPr="00CF1A49">
              <w:t>,</w:t>
            </w:r>
          </w:p>
          <w:p w14:paraId="47E8C653" w14:textId="44B13508" w:rsidR="00F61DF9" w:rsidRDefault="00135CE0" w:rsidP="00F61DF9">
            <w:r>
              <w:t>Microsoft Azure Associate</w:t>
            </w:r>
          </w:p>
        </w:tc>
      </w:tr>
    </w:tbl>
    <w:sdt>
      <w:sdtPr>
        <w:alias w:val="Education:"/>
        <w:tag w:val="Education:"/>
        <w:id w:val="-1908763273"/>
        <w:placeholder>
          <w:docPart w:val="14AB8DD93C7349578E55448C89B76F1F"/>
        </w:placeholder>
        <w:temporary/>
        <w:showingPlcHdr/>
        <w15:appearance w15:val="hidden"/>
      </w:sdtPr>
      <w:sdtEndPr/>
      <w:sdtContent>
        <w:p w14:paraId="3F3DD08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9B46A2B" w14:textId="77777777" w:rsidTr="00D66A52">
        <w:tc>
          <w:tcPr>
            <w:tcW w:w="9355" w:type="dxa"/>
          </w:tcPr>
          <w:p w14:paraId="4175BECF" w14:textId="006418E7" w:rsidR="001D0BF1" w:rsidRPr="00CF1A49" w:rsidRDefault="003F2452" w:rsidP="001D0BF1">
            <w:pPr>
              <w:pStyle w:val="Heading3"/>
              <w:contextualSpacing w:val="0"/>
              <w:outlineLvl w:val="2"/>
            </w:pPr>
            <w:r>
              <w:t>February 20</w:t>
            </w:r>
            <w:r w:rsidR="00F548F9">
              <w:t>20</w:t>
            </w:r>
          </w:p>
          <w:p w14:paraId="5D25D706" w14:textId="4CAE1DB1" w:rsidR="001D0BF1" w:rsidRPr="00CF1A49" w:rsidRDefault="003F2452" w:rsidP="001D0BF1">
            <w:pPr>
              <w:pStyle w:val="Heading2"/>
              <w:contextualSpacing w:val="0"/>
              <w:outlineLvl w:val="1"/>
            </w:pPr>
            <w:r>
              <w:t>Software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Stellenbosh university</w:t>
            </w:r>
          </w:p>
          <w:p w14:paraId="0FB6FA7E" w14:textId="6C0AD4D1" w:rsidR="007538DC" w:rsidRPr="00CF1A49" w:rsidRDefault="003F2452" w:rsidP="007538DC">
            <w:pPr>
              <w:contextualSpacing w:val="0"/>
            </w:pPr>
            <w:r>
              <w:t>On going</w:t>
            </w:r>
          </w:p>
        </w:tc>
      </w:tr>
      <w:tr w:rsidR="00F61DF9" w:rsidRPr="00CF1A49" w14:paraId="0AEE933C" w14:textId="77777777" w:rsidTr="00F61DF9">
        <w:tc>
          <w:tcPr>
            <w:tcW w:w="9355" w:type="dxa"/>
            <w:tcMar>
              <w:top w:w="216" w:type="dxa"/>
            </w:tcMar>
          </w:tcPr>
          <w:p w14:paraId="41C057A1" w14:textId="75D38B33" w:rsidR="00F61DF9" w:rsidRDefault="00F61DF9" w:rsidP="00066E7A">
            <w:pPr>
              <w:pStyle w:val="Heading2"/>
              <w:outlineLvl w:val="1"/>
            </w:pPr>
          </w:p>
        </w:tc>
      </w:tr>
    </w:tbl>
    <w:sdt>
      <w:sdtPr>
        <w:alias w:val="Skills:"/>
        <w:tag w:val="Skills:"/>
        <w:id w:val="-1392877668"/>
        <w:placeholder>
          <w:docPart w:val="F403FC9ADB6A4AD5B6E403F17E866443"/>
        </w:placeholder>
        <w:temporary/>
        <w:showingPlcHdr/>
        <w15:appearance w15:val="hidden"/>
      </w:sdtPr>
      <w:sdtEndPr/>
      <w:sdtContent>
        <w:p w14:paraId="7D930CC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E8146D1" w14:textId="77777777" w:rsidTr="00CF1A49">
        <w:tc>
          <w:tcPr>
            <w:tcW w:w="4675" w:type="dxa"/>
          </w:tcPr>
          <w:p w14:paraId="0D5F3AE4" w14:textId="1B17534C" w:rsidR="001E3120" w:rsidRPr="006E1507" w:rsidRDefault="00066E7A" w:rsidP="006E1507">
            <w:pPr>
              <w:pStyle w:val="ListBullet"/>
              <w:contextualSpacing w:val="0"/>
            </w:pPr>
            <w:r>
              <w:t>HTML5 , CSS ,REACT, Java script</w:t>
            </w:r>
          </w:p>
          <w:p w14:paraId="66B98EA6" w14:textId="22487C9E" w:rsidR="001F4E6D" w:rsidRDefault="00066E7A" w:rsidP="006E1507">
            <w:pPr>
              <w:pStyle w:val="ListBullet"/>
              <w:contextualSpacing w:val="0"/>
            </w:pPr>
            <w:r>
              <w:t>Git, Node.Js, Java 8+, Docker</w:t>
            </w:r>
          </w:p>
          <w:p w14:paraId="196300A4" w14:textId="0F960F3F" w:rsidR="00066E7A" w:rsidRPr="006E1507" w:rsidRDefault="00066E7A" w:rsidP="006E1507">
            <w:pPr>
              <w:pStyle w:val="ListBullet"/>
              <w:contextualSpacing w:val="0"/>
            </w:pPr>
            <w:r>
              <w:t>C#, SQL, shell scripting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061C55D2" w14:textId="177914F0" w:rsidR="003A0632" w:rsidRPr="006E1507" w:rsidRDefault="00066E7A" w:rsidP="006E1507">
            <w:pPr>
              <w:pStyle w:val="ListBullet"/>
              <w:contextualSpacing w:val="0"/>
            </w:pPr>
            <w:r>
              <w:t xml:space="preserve">Mobile </w:t>
            </w:r>
            <w:r w:rsidR="00AA7D12">
              <w:t>D</w:t>
            </w:r>
            <w:r>
              <w:t>evelopment</w:t>
            </w:r>
            <w:r w:rsidR="00AA7D12">
              <w:t>, NET, .NET ,ASP.NET</w:t>
            </w:r>
          </w:p>
          <w:p w14:paraId="0814FC49" w14:textId="35A6A318" w:rsidR="001E3120" w:rsidRPr="006E1507" w:rsidRDefault="00066E7A" w:rsidP="006E1507">
            <w:pPr>
              <w:pStyle w:val="ListBullet"/>
              <w:contextualSpacing w:val="0"/>
            </w:pPr>
            <w:r>
              <w:t xml:space="preserve">API </w:t>
            </w:r>
            <w:r w:rsidR="00AA7D12">
              <w:t>, Python, Ngnix and Apache</w:t>
            </w:r>
          </w:p>
          <w:p w14:paraId="281F2954" w14:textId="1A25E4B9" w:rsidR="001E3120" w:rsidRPr="006E1507" w:rsidRDefault="00AA7D12" w:rsidP="006E1507">
            <w:pPr>
              <w:pStyle w:val="ListBullet"/>
              <w:contextualSpacing w:val="0"/>
            </w:pPr>
            <w:r>
              <w:t>Agile, Domain-Driven Design, CQRS</w:t>
            </w:r>
          </w:p>
        </w:tc>
      </w:tr>
    </w:tbl>
    <w:sdt>
      <w:sdtPr>
        <w:alias w:val="Activities:"/>
        <w:tag w:val="Activities:"/>
        <w:id w:val="1223332893"/>
        <w:placeholder>
          <w:docPart w:val="7227143E006B417FAC5C1BF371000D86"/>
        </w:placeholder>
        <w:temporary/>
        <w:showingPlcHdr/>
        <w15:appearance w15:val="hidden"/>
      </w:sdtPr>
      <w:sdtEndPr/>
      <w:sdtContent>
        <w:p w14:paraId="5086AED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9ED8188" w14:textId="77D7BD4B" w:rsidR="00B51D1B" w:rsidRPr="006E1507" w:rsidRDefault="00AD0C9A" w:rsidP="006A2AC6">
      <w:pPr>
        <w:jc w:val="both"/>
      </w:pPr>
      <w:r>
        <w:t xml:space="preserve">I </w:t>
      </w:r>
      <w:r w:rsidR="001B40F3">
        <w:t>speak Five different languages that includes Afrikaans</w:t>
      </w:r>
      <w:r w:rsidR="008B4452">
        <w:t>, isiXhosa,</w:t>
      </w:r>
      <w:r w:rsidR="001B40F3">
        <w:t xml:space="preserve"> and French. I </w:t>
      </w:r>
      <w:r w:rsidR="008B4452">
        <w:t xml:space="preserve">most of the time </w:t>
      </w:r>
      <w:r w:rsidR="001B40F3">
        <w:t xml:space="preserve">volunteer at Shofar Offices Church in my free time. Talking </w:t>
      </w:r>
      <w:r w:rsidR="00F662EC">
        <w:t xml:space="preserve">about </w:t>
      </w:r>
      <w:r w:rsidR="001B40F3">
        <w:t xml:space="preserve">my </w:t>
      </w:r>
      <w:r w:rsidR="00F662EC">
        <w:t>career</w:t>
      </w:r>
      <w:r w:rsidR="001B40F3">
        <w:t xml:space="preserve"> orientation,</w:t>
      </w:r>
      <w:r w:rsidR="00066E7A">
        <w:t xml:space="preserve"> I’m a full stack </w:t>
      </w:r>
      <w:r w:rsidR="001B40F3">
        <w:t xml:space="preserve">developer, any position will suit me just perfectly. </w:t>
      </w:r>
      <w:r w:rsidR="008B4452">
        <w:t>However,</w:t>
      </w:r>
      <w:r w:rsidR="001B40F3">
        <w:t xml:space="preserve"> I tend to bend more into Artificial Intelligence, please do ask my academic transcript!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18F2" w14:textId="77777777" w:rsidR="00DD79DD" w:rsidRDefault="00DD79DD" w:rsidP="0068194B">
      <w:r>
        <w:separator/>
      </w:r>
    </w:p>
    <w:p w14:paraId="6F7BEA22" w14:textId="77777777" w:rsidR="00DD79DD" w:rsidRDefault="00DD79DD"/>
    <w:p w14:paraId="7FD1FB9B" w14:textId="77777777" w:rsidR="00DD79DD" w:rsidRDefault="00DD79DD"/>
  </w:endnote>
  <w:endnote w:type="continuationSeparator" w:id="0">
    <w:p w14:paraId="7DC52756" w14:textId="77777777" w:rsidR="00DD79DD" w:rsidRDefault="00DD79DD" w:rsidP="0068194B">
      <w:r>
        <w:continuationSeparator/>
      </w:r>
    </w:p>
    <w:p w14:paraId="0F830049" w14:textId="77777777" w:rsidR="00DD79DD" w:rsidRDefault="00DD79DD"/>
    <w:p w14:paraId="2FAEB5AE" w14:textId="77777777" w:rsidR="00DD79DD" w:rsidRDefault="00DD79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F193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76D1" w14:textId="77777777" w:rsidR="00DD79DD" w:rsidRDefault="00DD79DD" w:rsidP="0068194B">
      <w:r>
        <w:separator/>
      </w:r>
    </w:p>
    <w:p w14:paraId="38490F29" w14:textId="77777777" w:rsidR="00DD79DD" w:rsidRDefault="00DD79DD"/>
    <w:p w14:paraId="65D76C90" w14:textId="77777777" w:rsidR="00DD79DD" w:rsidRDefault="00DD79DD"/>
  </w:footnote>
  <w:footnote w:type="continuationSeparator" w:id="0">
    <w:p w14:paraId="293E1B07" w14:textId="77777777" w:rsidR="00DD79DD" w:rsidRDefault="00DD79DD" w:rsidP="0068194B">
      <w:r>
        <w:continuationSeparator/>
      </w:r>
    </w:p>
    <w:p w14:paraId="4E9FB648" w14:textId="77777777" w:rsidR="00DD79DD" w:rsidRDefault="00DD79DD"/>
    <w:p w14:paraId="6020C0B8" w14:textId="77777777" w:rsidR="00DD79DD" w:rsidRDefault="00DD79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60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0F1F0F" wp14:editId="52272B9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CE68D2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7C"/>
    <w:rsid w:val="000001EF"/>
    <w:rsid w:val="00007322"/>
    <w:rsid w:val="00007728"/>
    <w:rsid w:val="00022EB2"/>
    <w:rsid w:val="00024584"/>
    <w:rsid w:val="00024730"/>
    <w:rsid w:val="00055E95"/>
    <w:rsid w:val="00066E7A"/>
    <w:rsid w:val="0007021F"/>
    <w:rsid w:val="00071748"/>
    <w:rsid w:val="000A7A03"/>
    <w:rsid w:val="000B2BA5"/>
    <w:rsid w:val="000F2F8C"/>
    <w:rsid w:val="0010006E"/>
    <w:rsid w:val="001045A8"/>
    <w:rsid w:val="00114A91"/>
    <w:rsid w:val="00135CE0"/>
    <w:rsid w:val="001427E1"/>
    <w:rsid w:val="00163668"/>
    <w:rsid w:val="00171566"/>
    <w:rsid w:val="00174676"/>
    <w:rsid w:val="001755A8"/>
    <w:rsid w:val="00184014"/>
    <w:rsid w:val="00192008"/>
    <w:rsid w:val="001B40F3"/>
    <w:rsid w:val="001B7B5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D6DCC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2452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02A9"/>
    <w:rsid w:val="005D3CA7"/>
    <w:rsid w:val="005D4CC1"/>
    <w:rsid w:val="005F4B91"/>
    <w:rsid w:val="005F55D2"/>
    <w:rsid w:val="0062312F"/>
    <w:rsid w:val="00624B7C"/>
    <w:rsid w:val="00625F2C"/>
    <w:rsid w:val="006618E9"/>
    <w:rsid w:val="0068194B"/>
    <w:rsid w:val="006925F3"/>
    <w:rsid w:val="00692703"/>
    <w:rsid w:val="006A1962"/>
    <w:rsid w:val="006A2AC6"/>
    <w:rsid w:val="006B5D48"/>
    <w:rsid w:val="006B7D7B"/>
    <w:rsid w:val="006C1A5E"/>
    <w:rsid w:val="006D65FA"/>
    <w:rsid w:val="006E1507"/>
    <w:rsid w:val="00712D8B"/>
    <w:rsid w:val="007273B7"/>
    <w:rsid w:val="00733E0A"/>
    <w:rsid w:val="00737962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1EE7"/>
    <w:rsid w:val="00834955"/>
    <w:rsid w:val="00855B59"/>
    <w:rsid w:val="00860461"/>
    <w:rsid w:val="0086487C"/>
    <w:rsid w:val="00870B20"/>
    <w:rsid w:val="0088083B"/>
    <w:rsid w:val="008829F8"/>
    <w:rsid w:val="00885897"/>
    <w:rsid w:val="008A6538"/>
    <w:rsid w:val="008B4452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7D12"/>
    <w:rsid w:val="00AB32F8"/>
    <w:rsid w:val="00AB610B"/>
    <w:rsid w:val="00AB6366"/>
    <w:rsid w:val="00AD0C9A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26818"/>
    <w:rsid w:val="00C47FA6"/>
    <w:rsid w:val="00C57FC6"/>
    <w:rsid w:val="00C66A7D"/>
    <w:rsid w:val="00C779DA"/>
    <w:rsid w:val="00C814F7"/>
    <w:rsid w:val="00CA4B4D"/>
    <w:rsid w:val="00CB35C3"/>
    <w:rsid w:val="00CD323D"/>
    <w:rsid w:val="00CD60C7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79DD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8F9"/>
    <w:rsid w:val="00F61DF9"/>
    <w:rsid w:val="00F662EC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3A0A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BC8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A30F68E82438CB7210DBD841BB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7F85E-F04A-40A1-BDBD-1AB0DE6D24A9}"/>
      </w:docPartPr>
      <w:docPartBody>
        <w:p w:rsidR="002C01C6" w:rsidRDefault="00167C95">
          <w:pPr>
            <w:pStyle w:val="1E4A30F68E82438CB7210DBD841BBA13"/>
          </w:pPr>
          <w:r w:rsidRPr="00CF1A49">
            <w:t>·</w:t>
          </w:r>
        </w:p>
      </w:docPartBody>
    </w:docPart>
    <w:docPart>
      <w:docPartPr>
        <w:name w:val="B4600BCF796B4E20B42D12A432DC2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97EF4-D0E9-4A86-B8B7-403498A51C9A}"/>
      </w:docPartPr>
      <w:docPartBody>
        <w:p w:rsidR="002C01C6" w:rsidRDefault="00167C95">
          <w:pPr>
            <w:pStyle w:val="B4600BCF796B4E20B42D12A432DC2E1D"/>
          </w:pPr>
          <w:r w:rsidRPr="00CF1A49">
            <w:t>·</w:t>
          </w:r>
        </w:p>
      </w:docPartBody>
    </w:docPart>
    <w:docPart>
      <w:docPartPr>
        <w:name w:val="12CDC5C6ACC9478284E373232C0B3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66C87-738A-4A02-9ED3-0C68F96E7A22}"/>
      </w:docPartPr>
      <w:docPartBody>
        <w:p w:rsidR="002C01C6" w:rsidRDefault="00167C95">
          <w:pPr>
            <w:pStyle w:val="12CDC5C6ACC9478284E373232C0B3DDF"/>
          </w:pPr>
          <w:r w:rsidRPr="00CF1A49">
            <w:t>·</w:t>
          </w:r>
        </w:p>
      </w:docPartBody>
    </w:docPart>
    <w:docPart>
      <w:docPartPr>
        <w:name w:val="14AB8DD93C7349578E55448C89B76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22B64-709C-4F3C-A3CC-199EA9C3C6E2}"/>
      </w:docPartPr>
      <w:docPartBody>
        <w:p w:rsidR="002C01C6" w:rsidRDefault="00167C95">
          <w:pPr>
            <w:pStyle w:val="14AB8DD93C7349578E55448C89B76F1F"/>
          </w:pPr>
          <w:r w:rsidRPr="00CF1A49">
            <w:t>Education</w:t>
          </w:r>
        </w:p>
      </w:docPartBody>
    </w:docPart>
    <w:docPart>
      <w:docPartPr>
        <w:name w:val="F403FC9ADB6A4AD5B6E403F17E866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A831B-4C5B-4954-80E6-ED421469ED69}"/>
      </w:docPartPr>
      <w:docPartBody>
        <w:p w:rsidR="002C01C6" w:rsidRDefault="00167C95">
          <w:pPr>
            <w:pStyle w:val="F403FC9ADB6A4AD5B6E403F17E866443"/>
          </w:pPr>
          <w:r w:rsidRPr="00CF1A49">
            <w:t>Skills</w:t>
          </w:r>
        </w:p>
      </w:docPartBody>
    </w:docPart>
    <w:docPart>
      <w:docPartPr>
        <w:name w:val="7227143E006B417FAC5C1BF37100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D9BBD-CD73-49B0-9B3D-5DEA66A7D922}"/>
      </w:docPartPr>
      <w:docPartBody>
        <w:p w:rsidR="002C01C6" w:rsidRDefault="00167C95">
          <w:pPr>
            <w:pStyle w:val="7227143E006B417FAC5C1BF371000D86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95"/>
    <w:rsid w:val="00167C95"/>
    <w:rsid w:val="0027359E"/>
    <w:rsid w:val="002C01C6"/>
    <w:rsid w:val="007B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E4A30F68E82438CB7210DBD841BBA13">
    <w:name w:val="1E4A30F68E82438CB7210DBD841BBA13"/>
  </w:style>
  <w:style w:type="paragraph" w:customStyle="1" w:styleId="B4600BCF796B4E20B42D12A432DC2E1D">
    <w:name w:val="B4600BCF796B4E20B42D12A432DC2E1D"/>
  </w:style>
  <w:style w:type="paragraph" w:customStyle="1" w:styleId="12CDC5C6ACC9478284E373232C0B3DDF">
    <w:name w:val="12CDC5C6ACC9478284E373232C0B3DD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4AB8DD93C7349578E55448C89B76F1F">
    <w:name w:val="14AB8DD93C7349578E55448C89B76F1F"/>
  </w:style>
  <w:style w:type="paragraph" w:customStyle="1" w:styleId="F403FC9ADB6A4AD5B6E403F17E866443">
    <w:name w:val="F403FC9ADB6A4AD5B6E403F17E866443"/>
  </w:style>
  <w:style w:type="paragraph" w:customStyle="1" w:styleId="7227143E006B417FAC5C1BF371000D86">
    <w:name w:val="7227143E006B417FAC5C1BF371000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2022-02-03T00:20:00Z</dcterms:created>
  <dcterms:modified xsi:type="dcterms:W3CDTF">2022-02-11T16:43:00Z</dcterms:modified>
  <cp:category/>
</cp:coreProperties>
</file>